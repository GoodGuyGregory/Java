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FED8" w14:textId="77777777" w:rsidR="0047267E" w:rsidRDefault="0047267E" w:rsidP="0047267E">
      <w:bookmarkStart w:id="0" w:name="_GoBack"/>
      <w:bookmarkEnd w:id="0"/>
      <w:r>
        <w:t>/*</w:t>
      </w:r>
    </w:p>
    <w:p w14:paraId="7080644E" w14:textId="77777777" w:rsidR="0047267E" w:rsidRDefault="0047267E" w:rsidP="0047267E">
      <w:r>
        <w:t xml:space="preserve"> * To change this license header, choose License Headers in Project Properties.</w:t>
      </w:r>
    </w:p>
    <w:p w14:paraId="0894FB40" w14:textId="77777777" w:rsidR="0047267E" w:rsidRDefault="0047267E" w:rsidP="0047267E">
      <w:r>
        <w:t xml:space="preserve"> * To change this template file, choose Tools | Templates</w:t>
      </w:r>
    </w:p>
    <w:p w14:paraId="567783EA" w14:textId="77777777" w:rsidR="0047267E" w:rsidRDefault="0047267E" w:rsidP="0047267E">
      <w:r>
        <w:t xml:space="preserve"> * and open the template in the editor.</w:t>
      </w:r>
    </w:p>
    <w:p w14:paraId="420C94A7" w14:textId="77777777" w:rsidR="0047267E" w:rsidRDefault="0047267E" w:rsidP="0047267E">
      <w:r>
        <w:t xml:space="preserve"> */</w:t>
      </w:r>
    </w:p>
    <w:p w14:paraId="77AFB30A" w14:textId="77777777" w:rsidR="0047267E" w:rsidRDefault="0047267E" w:rsidP="0047267E">
      <w:r>
        <w:t>package lab4;</w:t>
      </w:r>
    </w:p>
    <w:p w14:paraId="2A7487D0" w14:textId="77777777" w:rsidR="0047267E" w:rsidRDefault="0047267E" w:rsidP="0047267E"/>
    <w:p w14:paraId="538AEFBB" w14:textId="77777777" w:rsidR="0047267E" w:rsidRDefault="0047267E" w:rsidP="0047267E">
      <w:r>
        <w:t>import java.io.File;</w:t>
      </w:r>
    </w:p>
    <w:p w14:paraId="141BC97B" w14:textId="77777777" w:rsidR="0047267E" w:rsidRDefault="0047267E" w:rsidP="0047267E">
      <w:r>
        <w:t>import java.util.ArrayList;</w:t>
      </w:r>
    </w:p>
    <w:p w14:paraId="090D206B" w14:textId="77777777" w:rsidR="0047267E" w:rsidRDefault="0047267E" w:rsidP="0047267E">
      <w:r>
        <w:t>import java.util.Scanner;</w:t>
      </w:r>
    </w:p>
    <w:p w14:paraId="57A16D34" w14:textId="77777777" w:rsidR="0047267E" w:rsidRDefault="0047267E" w:rsidP="0047267E"/>
    <w:p w14:paraId="66E756E7" w14:textId="77777777" w:rsidR="0047267E" w:rsidRDefault="0047267E" w:rsidP="0047267E">
      <w:r>
        <w:t>/**</w:t>
      </w:r>
    </w:p>
    <w:p w14:paraId="53FDD527" w14:textId="77777777" w:rsidR="0047267E" w:rsidRDefault="0047267E" w:rsidP="0047267E">
      <w:r>
        <w:t xml:space="preserve"> *</w:t>
      </w:r>
    </w:p>
    <w:p w14:paraId="4BE70EF6" w14:textId="77777777" w:rsidR="0047267E" w:rsidRDefault="0047267E" w:rsidP="0047267E">
      <w:r>
        <w:t xml:space="preserve"> * @author gawitt</w:t>
      </w:r>
    </w:p>
    <w:p w14:paraId="7A35CC61" w14:textId="77777777" w:rsidR="0047267E" w:rsidRDefault="0047267E" w:rsidP="0047267E">
      <w:r>
        <w:t xml:space="preserve"> */</w:t>
      </w:r>
    </w:p>
    <w:p w14:paraId="7CEE9D58" w14:textId="77777777" w:rsidR="0047267E" w:rsidRDefault="0047267E" w:rsidP="0047267E">
      <w:r>
        <w:t>public class Lab4 {</w:t>
      </w:r>
    </w:p>
    <w:p w14:paraId="69173FC3" w14:textId="77777777" w:rsidR="0047267E" w:rsidRDefault="0047267E" w:rsidP="0047267E"/>
    <w:p w14:paraId="3BF6135A" w14:textId="77777777" w:rsidR="0047267E" w:rsidRDefault="0047267E" w:rsidP="0047267E">
      <w:r>
        <w:t xml:space="preserve">    public static final int CITI = 12; //cities</w:t>
      </w:r>
    </w:p>
    <w:p w14:paraId="6A5132AB" w14:textId="77777777" w:rsidR="0047267E" w:rsidRDefault="0047267E" w:rsidP="0047267E">
      <w:r>
        <w:t xml:space="preserve">    int[][] distance = new int[CITI][CITI]; //create an array with the distance</w:t>
      </w:r>
    </w:p>
    <w:p w14:paraId="4811B532" w14:textId="77777777" w:rsidR="0047267E" w:rsidRDefault="0047267E" w:rsidP="0047267E">
      <w:r>
        <w:t xml:space="preserve">    int totalCost = 0;</w:t>
      </w:r>
    </w:p>
    <w:p w14:paraId="6A61084B" w14:textId="77777777" w:rsidR="0047267E" w:rsidRDefault="0047267E" w:rsidP="0047267E">
      <w:r>
        <w:t xml:space="preserve">    int bestCost = 100000000;</w:t>
      </w:r>
    </w:p>
    <w:p w14:paraId="278809E0" w14:textId="77777777" w:rsidR="0047267E" w:rsidRDefault="0047267E" w:rsidP="0047267E">
      <w:r>
        <w:t xml:space="preserve">    </w:t>
      </w:r>
    </w:p>
    <w:p w14:paraId="28EFAE0B" w14:textId="77777777" w:rsidR="0047267E" w:rsidRDefault="0047267E" w:rsidP="0047267E">
      <w:r>
        <w:t xml:space="preserve">    public void populateMatrix(){</w:t>
      </w:r>
    </w:p>
    <w:p w14:paraId="0DF4A368" w14:textId="77777777" w:rsidR="0047267E" w:rsidRDefault="0047267E" w:rsidP="0047267E">
      <w:r>
        <w:t xml:space="preserve">        try{</w:t>
      </w:r>
    </w:p>
    <w:p w14:paraId="7D2D843A" w14:textId="77777777" w:rsidR="0047267E" w:rsidRDefault="0047267E" w:rsidP="0047267E">
      <w:r>
        <w:t xml:space="preserve">            File data = new File("tsp12.txt"); //12 cities</w:t>
      </w:r>
    </w:p>
    <w:p w14:paraId="56368ECB" w14:textId="77777777" w:rsidR="0047267E" w:rsidRDefault="0047267E" w:rsidP="0047267E">
      <w:r>
        <w:t xml:space="preserve">            Scanner input = new Scanner(data);</w:t>
      </w:r>
    </w:p>
    <w:p w14:paraId="0610E6FA" w14:textId="77777777" w:rsidR="0047267E" w:rsidRDefault="0047267E" w:rsidP="0047267E">
      <w:r>
        <w:t xml:space="preserve">                int value;</w:t>
      </w:r>
    </w:p>
    <w:p w14:paraId="5179C781" w14:textId="77777777" w:rsidR="0047267E" w:rsidRDefault="0047267E" w:rsidP="0047267E">
      <w:r>
        <w:t xml:space="preserve">                int i;</w:t>
      </w:r>
    </w:p>
    <w:p w14:paraId="47E79307" w14:textId="77777777" w:rsidR="0047267E" w:rsidRDefault="0047267E" w:rsidP="0047267E">
      <w:r>
        <w:t xml:space="preserve">                int j;</w:t>
      </w:r>
    </w:p>
    <w:p w14:paraId="1A00545A" w14:textId="77777777" w:rsidR="0047267E" w:rsidRDefault="0047267E" w:rsidP="0047267E">
      <w:r>
        <w:t xml:space="preserve">                for (i = 0; i &lt; CITI &amp;&amp; input.hasNext(); i++) {</w:t>
      </w:r>
    </w:p>
    <w:p w14:paraId="19B0CE40" w14:textId="77777777" w:rsidR="0047267E" w:rsidRDefault="0047267E" w:rsidP="0047267E">
      <w:r>
        <w:t xml:space="preserve">                    for ( j = i; j &lt; CITI &amp;&amp; input.hasNext(); j++) {</w:t>
      </w:r>
    </w:p>
    <w:p w14:paraId="2EE520A7" w14:textId="77777777" w:rsidR="0047267E" w:rsidRDefault="0047267E" w:rsidP="0047267E">
      <w:r>
        <w:t xml:space="preserve">                        if(j == i){</w:t>
      </w:r>
    </w:p>
    <w:p w14:paraId="27227160" w14:textId="77777777" w:rsidR="0047267E" w:rsidRDefault="0047267E" w:rsidP="0047267E">
      <w:r>
        <w:t xml:space="preserve">                            distance[i][j] = 0;</w:t>
      </w:r>
    </w:p>
    <w:p w14:paraId="6F642705" w14:textId="77777777" w:rsidR="0047267E" w:rsidRDefault="0047267E" w:rsidP="0047267E">
      <w:r>
        <w:t xml:space="preserve">                        }//if</w:t>
      </w:r>
    </w:p>
    <w:p w14:paraId="7039DF07" w14:textId="77777777" w:rsidR="0047267E" w:rsidRDefault="0047267E" w:rsidP="0047267E">
      <w:r>
        <w:t xml:space="preserve">                    </w:t>
      </w:r>
    </w:p>
    <w:p w14:paraId="772E0541" w14:textId="77777777" w:rsidR="0047267E" w:rsidRDefault="0047267E" w:rsidP="0047267E">
      <w:r>
        <w:t xml:space="preserve">               else{</w:t>
      </w:r>
    </w:p>
    <w:p w14:paraId="3B8C763D" w14:textId="77777777" w:rsidR="0047267E" w:rsidRDefault="0047267E" w:rsidP="0047267E">
      <w:r>
        <w:t xml:space="preserve">                value = input.nextInt();</w:t>
      </w:r>
    </w:p>
    <w:p w14:paraId="16A0E418" w14:textId="77777777" w:rsidR="0047267E" w:rsidRDefault="0047267E" w:rsidP="0047267E">
      <w:r>
        <w:t xml:space="preserve">                distance[i][j] = value; //first position</w:t>
      </w:r>
    </w:p>
    <w:p w14:paraId="355B2FB5" w14:textId="77777777" w:rsidR="0047267E" w:rsidRDefault="0047267E" w:rsidP="0047267E">
      <w:r>
        <w:t xml:space="preserve">                distance[j][i] = value; //flip position</w:t>
      </w:r>
    </w:p>
    <w:p w14:paraId="0641F512" w14:textId="77777777" w:rsidR="0047267E" w:rsidRDefault="0047267E" w:rsidP="0047267E">
      <w:r>
        <w:t xml:space="preserve">                            System.out.print(value + ":"); //echo</w:t>
      </w:r>
    </w:p>
    <w:p w14:paraId="2B635D80" w14:textId="77777777" w:rsidR="0047267E" w:rsidRDefault="0047267E" w:rsidP="0047267E">
      <w:r>
        <w:t xml:space="preserve">                        }//else</w:t>
      </w:r>
    </w:p>
    <w:p w14:paraId="1E06C68D" w14:textId="77777777" w:rsidR="0047267E" w:rsidRDefault="0047267E" w:rsidP="0047267E">
      <w:r>
        <w:t xml:space="preserve">                        </w:t>
      </w:r>
    </w:p>
    <w:p w14:paraId="04FBDAE7" w14:textId="77777777" w:rsidR="0047267E" w:rsidRDefault="0047267E" w:rsidP="0047267E">
      <w:r>
        <w:t xml:space="preserve">                    }//for j</w:t>
      </w:r>
    </w:p>
    <w:p w14:paraId="4D0994ED" w14:textId="77777777" w:rsidR="0047267E" w:rsidRDefault="0047267E" w:rsidP="0047267E">
      <w:r>
        <w:t xml:space="preserve">            }//for i</w:t>
      </w:r>
    </w:p>
    <w:p w14:paraId="03A32D1B" w14:textId="77777777" w:rsidR="0047267E" w:rsidRDefault="0047267E" w:rsidP="0047267E">
      <w:r>
        <w:lastRenderedPageBreak/>
        <w:t xml:space="preserve">                System.out.println();//skip a line</w:t>
      </w:r>
    </w:p>
    <w:p w14:paraId="26061297" w14:textId="77777777" w:rsidR="0047267E" w:rsidRDefault="0047267E" w:rsidP="0047267E">
      <w:r>
        <w:t xml:space="preserve">        }//try</w:t>
      </w:r>
    </w:p>
    <w:p w14:paraId="52040405" w14:textId="77777777" w:rsidR="0047267E" w:rsidRDefault="0047267E" w:rsidP="0047267E">
      <w:r>
        <w:t xml:space="preserve">                catch(Exception ex){</w:t>
      </w:r>
    </w:p>
    <w:p w14:paraId="7F1B137F" w14:textId="77777777" w:rsidR="0047267E" w:rsidRDefault="0047267E" w:rsidP="0047267E">
      <w:r>
        <w:t xml:space="preserve">            System.out.println(ex); //display the exception</w:t>
      </w:r>
    </w:p>
    <w:p w14:paraId="4CC7ED9D" w14:textId="77777777" w:rsidR="0047267E" w:rsidRDefault="0047267E" w:rsidP="0047267E">
      <w:r>
        <w:t xml:space="preserve">        }//catch</w:t>
      </w:r>
    </w:p>
    <w:p w14:paraId="2CF39141" w14:textId="77777777" w:rsidR="0047267E" w:rsidRDefault="0047267E" w:rsidP="0047267E">
      <w:r>
        <w:t xml:space="preserve">    }//populateMatrix</w:t>
      </w:r>
    </w:p>
    <w:p w14:paraId="17182FB3" w14:textId="77777777" w:rsidR="0047267E" w:rsidRDefault="0047267E" w:rsidP="0047267E">
      <w:r>
        <w:t xml:space="preserve">    </w:t>
      </w:r>
    </w:p>
    <w:p w14:paraId="15EAABA3" w14:textId="77777777" w:rsidR="0047267E" w:rsidRDefault="0047267E" w:rsidP="0047267E">
      <w:r>
        <w:t xml:space="preserve">    public int computeCost(ArrayList&lt;Integer&gt; tour){</w:t>
      </w:r>
    </w:p>
    <w:p w14:paraId="66C75C3C" w14:textId="77777777" w:rsidR="0047267E" w:rsidRDefault="0047267E" w:rsidP="0047267E">
      <w:r>
        <w:t xml:space="preserve">        </w:t>
      </w:r>
    </w:p>
    <w:p w14:paraId="092A69B4" w14:textId="77777777" w:rsidR="0047267E" w:rsidRDefault="0047267E" w:rsidP="0047267E">
      <w:r>
        <w:t xml:space="preserve">        int cost = 0;</w:t>
      </w:r>
    </w:p>
    <w:p w14:paraId="3B25D431" w14:textId="77777777" w:rsidR="0047267E" w:rsidRDefault="0047267E" w:rsidP="0047267E">
      <w:r>
        <w:t xml:space="preserve">        for (int i = 0; i &lt; tour.size()-1; i++) { //last element in the distance array</w:t>
      </w:r>
    </w:p>
    <w:p w14:paraId="354A1F50" w14:textId="77777777" w:rsidR="0047267E" w:rsidRDefault="0047267E" w:rsidP="0047267E">
      <w:r>
        <w:t xml:space="preserve">            cost += (distance[tour.get(i)][tour.get(i+1)]); // adding the edges of the matrix together into the cost variable    </w:t>
      </w:r>
    </w:p>
    <w:p w14:paraId="77A00CC9" w14:textId="77777777" w:rsidR="0047267E" w:rsidRDefault="0047267E" w:rsidP="0047267E">
      <w:r>
        <w:t xml:space="preserve">        }//for</w:t>
      </w:r>
    </w:p>
    <w:p w14:paraId="52177B39" w14:textId="77777777" w:rsidR="0047267E" w:rsidRDefault="0047267E" w:rsidP="0047267E">
      <w:r>
        <w:t xml:space="preserve">        if (tour.size() == CITI) {</w:t>
      </w:r>
    </w:p>
    <w:p w14:paraId="69DF0B74" w14:textId="77777777" w:rsidR="0047267E" w:rsidRDefault="0047267E" w:rsidP="0047267E">
      <w:r>
        <w:t xml:space="preserve">            cost += (distance[tour.get(tour.size()-1)][0]); // back to start: add the cost of the final city to the total cost at index zero</w:t>
      </w:r>
    </w:p>
    <w:p w14:paraId="2CC74180" w14:textId="77777777" w:rsidR="0047267E" w:rsidRDefault="0047267E" w:rsidP="0047267E">
      <w:r>
        <w:t xml:space="preserve">        }//if</w:t>
      </w:r>
    </w:p>
    <w:p w14:paraId="7328959A" w14:textId="77777777" w:rsidR="0047267E" w:rsidRDefault="0047267E" w:rsidP="0047267E">
      <w:r>
        <w:t xml:space="preserve">        return cost;</w:t>
      </w:r>
    </w:p>
    <w:p w14:paraId="7700276F" w14:textId="77777777" w:rsidR="0047267E" w:rsidRDefault="0047267E" w:rsidP="0047267E">
      <w:r>
        <w:t xml:space="preserve">    }//ComputeCost</w:t>
      </w:r>
    </w:p>
    <w:p w14:paraId="5BF5BC24" w14:textId="77777777" w:rsidR="0047267E" w:rsidRDefault="0047267E" w:rsidP="0047267E">
      <w:r>
        <w:t xml:space="preserve">    </w:t>
      </w:r>
    </w:p>
    <w:p w14:paraId="7D3FA3CA" w14:textId="77777777" w:rsidR="0047267E" w:rsidRDefault="0047267E" w:rsidP="0047267E">
      <w:r>
        <w:t xml:space="preserve">    public void recDFS(ArrayList&lt;Integer&gt; partialtour, ArrayList&lt;Integer&gt; remainingtour){</w:t>
      </w:r>
    </w:p>
    <w:p w14:paraId="0D7B801C" w14:textId="77777777" w:rsidR="0047267E" w:rsidRDefault="0047267E" w:rsidP="0047267E">
      <w:r>
        <w:t xml:space="preserve">        if(remainingtour.isEmpty()){</w:t>
      </w:r>
    </w:p>
    <w:p w14:paraId="55EE723C" w14:textId="77777777" w:rsidR="0047267E" w:rsidRDefault="0047267E" w:rsidP="0047267E">
      <w:r>
        <w:t xml:space="preserve">            int partialcost = computeCost(partialtour);</w:t>
      </w:r>
    </w:p>
    <w:p w14:paraId="37A14D40" w14:textId="77777777" w:rsidR="0047267E" w:rsidRDefault="0047267E" w:rsidP="0047267E">
      <w:r>
        <w:t xml:space="preserve">            if(partialcost &lt; bestCost){</w:t>
      </w:r>
    </w:p>
    <w:p w14:paraId="421D67D7" w14:textId="77777777" w:rsidR="0047267E" w:rsidRDefault="0047267E" w:rsidP="0047267E">
      <w:r>
        <w:t xml:space="preserve">                bestCost = partialcost;</w:t>
      </w:r>
    </w:p>
    <w:p w14:paraId="7D2589E7" w14:textId="77777777" w:rsidR="0047267E" w:rsidRDefault="0047267E" w:rsidP="0047267E">
      <w:r>
        <w:t xml:space="preserve">                System.out.println("Best so far: " + partialtour + " " + bestcost);</w:t>
      </w:r>
    </w:p>
    <w:p w14:paraId="24286B37" w14:textId="77777777" w:rsidR="0047267E" w:rsidRDefault="0047267E" w:rsidP="0047267E">
      <w:r>
        <w:t xml:space="preserve">            }//if</w:t>
      </w:r>
    </w:p>
    <w:p w14:paraId="3DA5E00B" w14:textId="77777777" w:rsidR="0047267E" w:rsidRDefault="0047267E" w:rsidP="0047267E">
      <w:r>
        <w:t xml:space="preserve">            }//if</w:t>
      </w:r>
    </w:p>
    <w:p w14:paraId="1F90CF47" w14:textId="77777777" w:rsidR="0047267E" w:rsidRDefault="0047267E" w:rsidP="0047267E">
      <w:r>
        <w:t xml:space="preserve">        else{</w:t>
      </w:r>
    </w:p>
    <w:p w14:paraId="116CA300" w14:textId="77777777" w:rsidR="0047267E" w:rsidRDefault="0047267E" w:rsidP="0047267E">
      <w:r>
        <w:t xml:space="preserve">            for (int i = 0; i &lt; remainingtour.size(); i++) {</w:t>
      </w:r>
    </w:p>
    <w:p w14:paraId="0FB5E010" w14:textId="77777777" w:rsidR="0047267E" w:rsidRDefault="0047267E" w:rsidP="0047267E">
      <w:r>
        <w:t xml:space="preserve">                ArrayList&lt;Integer&gt; newpartialtour = new ArrayList&lt;Integer&gt;(partialtour);</w:t>
      </w:r>
    </w:p>
    <w:p w14:paraId="4F618DF8" w14:textId="77777777" w:rsidR="0047267E" w:rsidRDefault="0047267E" w:rsidP="0047267E">
      <w:r>
        <w:t xml:space="preserve">                newpartialtour.add(remainingtour.get(i));</w:t>
      </w:r>
    </w:p>
    <w:p w14:paraId="6C9039DC" w14:textId="77777777" w:rsidR="0047267E" w:rsidRDefault="0047267E" w:rsidP="0047267E">
      <w:r>
        <w:t xml:space="preserve">                int pcost = computeCost(newpartialtour);</w:t>
      </w:r>
    </w:p>
    <w:p w14:paraId="740893CC" w14:textId="77777777" w:rsidR="0047267E" w:rsidRDefault="0047267E" w:rsidP="0047267E">
      <w:r>
        <w:t xml:space="preserve">                if(pcost &lt; bestCost){</w:t>
      </w:r>
    </w:p>
    <w:p w14:paraId="081AE216" w14:textId="77777777" w:rsidR="0047267E" w:rsidRDefault="0047267E" w:rsidP="0047267E">
      <w:r>
        <w:t xml:space="preserve">                    ArrayList&lt;Integer&gt; newremainingtour = new ArrayList&lt;Integer&gt;(remainingtour);</w:t>
      </w:r>
    </w:p>
    <w:p w14:paraId="0A602BE7" w14:textId="77777777" w:rsidR="0047267E" w:rsidRDefault="0047267E" w:rsidP="0047267E">
      <w:r>
        <w:t xml:space="preserve">                    newremainingtour.remove(i);</w:t>
      </w:r>
    </w:p>
    <w:p w14:paraId="26810274" w14:textId="77777777" w:rsidR="0047267E" w:rsidRDefault="0047267E" w:rsidP="0047267E">
      <w:r>
        <w:t xml:space="preserve">            </w:t>
      </w:r>
    </w:p>
    <w:p w14:paraId="3E47E532" w14:textId="77777777" w:rsidR="0047267E" w:rsidRDefault="0047267E" w:rsidP="0047267E">
      <w:r>
        <w:t xml:space="preserve">                </w:t>
      </w:r>
    </w:p>
    <w:p w14:paraId="67308CD3" w14:textId="77777777" w:rsidR="0047267E" w:rsidRDefault="0047267E" w:rsidP="0047267E">
      <w:r>
        <w:t xml:space="preserve">            }//if</w:t>
      </w:r>
    </w:p>
    <w:p w14:paraId="4C975670" w14:textId="77777777" w:rsidR="0047267E" w:rsidRDefault="0047267E" w:rsidP="0047267E">
      <w:r>
        <w:t xml:space="preserve">         </w:t>
      </w:r>
    </w:p>
    <w:p w14:paraId="64DBF415" w14:textId="77777777" w:rsidR="0047267E" w:rsidRDefault="0047267E" w:rsidP="0047267E">
      <w:r>
        <w:t xml:space="preserve">    }//else</w:t>
      </w:r>
    </w:p>
    <w:p w14:paraId="652FAAF5" w14:textId="77777777" w:rsidR="0047267E" w:rsidRDefault="0047267E" w:rsidP="0047267E">
      <w:r>
        <w:t xml:space="preserve">    }//recDFS</w:t>
      </w:r>
    </w:p>
    <w:p w14:paraId="70BE7755" w14:textId="77777777" w:rsidR="0047267E" w:rsidRDefault="0047267E" w:rsidP="0047267E">
      <w:r>
        <w:t xml:space="preserve">    </w:t>
      </w:r>
    </w:p>
    <w:p w14:paraId="55F4DB28" w14:textId="77777777" w:rsidR="0047267E" w:rsidRDefault="0047267E" w:rsidP="0047267E">
      <w:r>
        <w:t xml:space="preserve">    //public void show(){</w:t>
      </w:r>
    </w:p>
    <w:p w14:paraId="2D88814C" w14:textId="77777777" w:rsidR="0047267E" w:rsidRDefault="0047267E" w:rsidP="0047267E">
      <w:r>
        <w:t>//        for (int i = 0; i &lt; distance.length; i++) {</w:t>
      </w:r>
    </w:p>
    <w:p w14:paraId="68D50C6F" w14:textId="77777777" w:rsidR="0047267E" w:rsidRDefault="0047267E" w:rsidP="0047267E">
      <w:r>
        <w:t>//            for (int j = 0; j &lt; distance.length; j++) {</w:t>
      </w:r>
    </w:p>
    <w:p w14:paraId="504AF7A2" w14:textId="77777777" w:rsidR="0047267E" w:rsidRDefault="0047267E" w:rsidP="0047267E">
      <w:r>
        <w:t>//                System.out.print(distance[i][j]+ "\t");</w:t>
      </w:r>
    </w:p>
    <w:p w14:paraId="670ADE9C" w14:textId="77777777" w:rsidR="0047267E" w:rsidRDefault="0047267E" w:rsidP="0047267E">
      <w:r>
        <w:t xml:space="preserve">//        </w:t>
      </w:r>
    </w:p>
    <w:p w14:paraId="270B01EE" w14:textId="77777777" w:rsidR="0047267E" w:rsidRDefault="0047267E" w:rsidP="0047267E">
      <w:r>
        <w:t>//            }//for j</w:t>
      </w:r>
    </w:p>
    <w:p w14:paraId="6C55D994" w14:textId="77777777" w:rsidR="0047267E" w:rsidRDefault="0047267E" w:rsidP="0047267E">
      <w:r>
        <w:t>//            System.out.println("");//line break</w:t>
      </w:r>
    </w:p>
    <w:p w14:paraId="348905F7" w14:textId="77777777" w:rsidR="0047267E" w:rsidRDefault="0047267E" w:rsidP="0047267E">
      <w:r>
        <w:t>//        }//for i</w:t>
      </w:r>
    </w:p>
    <w:p w14:paraId="07B6B0AC" w14:textId="77777777" w:rsidR="0047267E" w:rsidRDefault="0047267E" w:rsidP="0047267E">
      <w:r>
        <w:t>//        System.out.println(""); //line break</w:t>
      </w:r>
    </w:p>
    <w:p w14:paraId="06A46518" w14:textId="77777777" w:rsidR="0047267E" w:rsidRDefault="0047267E" w:rsidP="0047267E">
      <w:r>
        <w:t xml:space="preserve">        </w:t>
      </w:r>
    </w:p>
    <w:p w14:paraId="6BC6FC71" w14:textId="77777777" w:rsidR="0047267E" w:rsidRDefault="0047267E" w:rsidP="0047267E">
      <w:r>
        <w:t xml:space="preserve">    }//show</w:t>
      </w:r>
    </w:p>
    <w:p w14:paraId="4BCF7A21" w14:textId="77777777" w:rsidR="0047267E" w:rsidRDefault="0047267E" w:rsidP="0047267E"/>
    <w:p w14:paraId="718D2039" w14:textId="77777777" w:rsidR="0047267E" w:rsidRDefault="0047267E" w:rsidP="0047267E">
      <w:r>
        <w:t xml:space="preserve">    public static void main(String[] args) {</w:t>
      </w:r>
    </w:p>
    <w:p w14:paraId="4E1A1B8C" w14:textId="77777777" w:rsidR="0047267E" w:rsidRDefault="0047267E" w:rsidP="0047267E">
      <w:r>
        <w:t xml:space="preserve">     </w:t>
      </w:r>
    </w:p>
    <w:p w14:paraId="5A9FB8FA" w14:textId="77777777" w:rsidR="0047267E" w:rsidRDefault="0047267E" w:rsidP="0047267E">
      <w:r>
        <w:t xml:space="preserve">        Lab4 ans = new Lab4(); </w:t>
      </w:r>
    </w:p>
    <w:p w14:paraId="3C8836F9" w14:textId="77777777" w:rsidR="0047267E" w:rsidRDefault="0047267E" w:rsidP="0047267E">
      <w:r>
        <w:t xml:space="preserve">       ArrayList&lt;Integer&gt; partialtour = new ArrayList&lt;&gt;();</w:t>
      </w:r>
    </w:p>
    <w:p w14:paraId="50B1B45D" w14:textId="77777777" w:rsidR="0047267E" w:rsidRDefault="0047267E" w:rsidP="0047267E">
      <w:r>
        <w:t xml:space="preserve">       partialtour.add(0);</w:t>
      </w:r>
    </w:p>
    <w:p w14:paraId="4C613FAE" w14:textId="77777777" w:rsidR="0047267E" w:rsidRDefault="0047267E" w:rsidP="0047267E">
      <w:r>
        <w:t xml:space="preserve">       ArrayList&lt;Integer&gt; remainingcities = new ArrayList&lt;&gt;();</w:t>
      </w:r>
    </w:p>
    <w:p w14:paraId="49D4E5A1" w14:textId="77777777" w:rsidR="0047267E" w:rsidRDefault="0047267E" w:rsidP="0047267E">
      <w:r>
        <w:t xml:space="preserve">        for (int i = 0; i &lt; CITI; i++) {</w:t>
      </w:r>
    </w:p>
    <w:p w14:paraId="077A2F27" w14:textId="77777777" w:rsidR="0047267E" w:rsidRDefault="0047267E" w:rsidP="0047267E">
      <w:r>
        <w:t xml:space="preserve">            remainingcities.add(i);</w:t>
      </w:r>
    </w:p>
    <w:p w14:paraId="756FA097" w14:textId="77777777" w:rsidR="0047267E" w:rsidRDefault="0047267E" w:rsidP="0047267E">
      <w:r>
        <w:t xml:space="preserve">        }</w:t>
      </w:r>
    </w:p>
    <w:p w14:paraId="5670AE40" w14:textId="77777777" w:rsidR="0047267E" w:rsidRDefault="0047267E" w:rsidP="0047267E">
      <w:r>
        <w:t xml:space="preserve">        ans.populateMatrix();</w:t>
      </w:r>
    </w:p>
    <w:p w14:paraId="3BD9AE95" w14:textId="77777777" w:rsidR="0047267E" w:rsidRDefault="0047267E" w:rsidP="0047267E">
      <w:r>
        <w:t xml:space="preserve">        ans.recDFS(partialtour, remainingcities);</w:t>
      </w:r>
    </w:p>
    <w:p w14:paraId="290B6219" w14:textId="77777777" w:rsidR="0047267E" w:rsidRDefault="0047267E" w:rsidP="0047267E">
      <w:r>
        <w:t xml:space="preserve">       </w:t>
      </w:r>
    </w:p>
    <w:p w14:paraId="34BF1600" w14:textId="77777777" w:rsidR="0047267E" w:rsidRDefault="0047267E" w:rsidP="0047267E">
      <w:r>
        <w:t xml:space="preserve">       </w:t>
      </w:r>
    </w:p>
    <w:p w14:paraId="21BBCB54" w14:textId="77777777" w:rsidR="0047267E" w:rsidRDefault="0047267E" w:rsidP="0047267E">
      <w:r>
        <w:t xml:space="preserve">        </w:t>
      </w:r>
    </w:p>
    <w:p w14:paraId="3C741A60" w14:textId="77777777" w:rsidR="0047267E" w:rsidRDefault="0047267E" w:rsidP="0047267E">
      <w:r>
        <w:t xml:space="preserve"> </w:t>
      </w:r>
    </w:p>
    <w:p w14:paraId="4D24ABF1" w14:textId="77777777" w:rsidR="0047267E" w:rsidRDefault="0047267E" w:rsidP="0047267E">
      <w:r>
        <w:t xml:space="preserve">    }//main</w:t>
      </w:r>
    </w:p>
    <w:p w14:paraId="12E518F1" w14:textId="77777777" w:rsidR="0047267E" w:rsidRDefault="0047267E" w:rsidP="0047267E">
      <w:r>
        <w:t xml:space="preserve">    </w:t>
      </w:r>
    </w:p>
    <w:p w14:paraId="79FA879A" w14:textId="77777777" w:rsidR="0047267E" w:rsidRDefault="0047267E" w:rsidP="0047267E">
      <w:r>
        <w:t>}//class</w:t>
      </w:r>
    </w:p>
    <w:p w14:paraId="1B3105AD" w14:textId="77777777" w:rsidR="00E03736" w:rsidRDefault="00142427"/>
    <w:sectPr w:rsidR="00E03736" w:rsidSect="00EC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27"/>
    <w:rsid w:val="00142427"/>
    <w:rsid w:val="002B5D25"/>
    <w:rsid w:val="0047267E"/>
    <w:rsid w:val="00B82AE4"/>
    <w:rsid w:val="00E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D4C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witt/Desktop/Lab_4_TS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Lab_4_TSP.dotx</Template>
  <TotalTime>1</TotalTime>
  <Pages>3</Pages>
  <Words>577</Words>
  <Characters>3290</Characters>
  <Application>Microsoft Macintosh Word</Application>
  <DocSecurity>0</DocSecurity>
  <Lines>27</Lines>
  <Paragraphs>7</Paragraphs>
  <ScaleCrop>false</ScaleCrop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2017-10-05T19:30:00Z</dcterms:created>
  <dcterms:modified xsi:type="dcterms:W3CDTF">2017-10-05T19:31:00Z</dcterms:modified>
</cp:coreProperties>
</file>